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72C201F" w14:textId="77777777" w:rsidR="00485106" w:rsidRPr="00F5265B" w:rsidRDefault="00EC3646">
      <w:pPr>
        <w:pStyle w:val="Nom"/>
      </w:pPr>
      <w:sdt>
        <w:sdtPr>
          <w:id w:val="-1015071712"/>
          <w:placeholder>
            <w:docPart w:val="6BC9A8B7BCA7E24EABF52EB02FBF543C"/>
          </w:placeholder>
          <w:temporary/>
          <w:showingPlcHdr/>
          <w15:appearance w15:val="hidden"/>
        </w:sdtPr>
        <w:sdtEndPr/>
        <w:sdtContent>
          <w:r w:rsidR="00EA0D7E" w:rsidRPr="00EA0D7E">
            <w:t>PRÉNOM</w:t>
          </w:r>
          <w:r w:rsidR="00F5265B">
            <w:br/>
            <w:t>Nom</w:t>
          </w:r>
        </w:sdtContent>
      </w:sdt>
    </w:p>
    <w:p w14:paraId="32D9063A" w14:textId="77777777" w:rsidR="00485106" w:rsidRPr="00F5265B" w:rsidRDefault="00EC3646">
      <w:pPr>
        <w:pStyle w:val="Coordonnes"/>
      </w:pPr>
      <w:sdt>
        <w:sdtPr>
          <w:id w:val="305602035"/>
          <w:placeholder>
            <w:docPart w:val="8E7F0CA2DDF40A4694FF14197B8FC573"/>
          </w:placeholder>
          <w:temporary/>
          <w:showingPlcHdr/>
          <w15:appearance w15:val="hidden"/>
        </w:sdtPr>
        <w:sdtEndPr/>
        <w:sdtContent>
          <w:r w:rsidR="00F5265B">
            <w:t>Adresse | Téléphone | Adresse de messagerie</w:t>
          </w:r>
        </w:sdtContent>
      </w:sdt>
    </w:p>
    <w:p w14:paraId="4AD0A50E" w14:textId="77777777" w:rsidR="00485106" w:rsidRPr="00F5265B" w:rsidRDefault="00EC3646">
      <w:pPr>
        <w:pStyle w:val="Titre1"/>
      </w:pPr>
      <w:sdt>
        <w:sdtPr>
          <w:id w:val="-819804518"/>
          <w:placeholder>
            <w:docPart w:val="16928438EE80E24DA701D9DE77C21727"/>
          </w:placeholder>
          <w:temporary/>
          <w:showingPlcHdr/>
          <w15:appearance w15:val="hidden"/>
        </w:sdtPr>
        <w:sdtEndPr/>
        <w:sdtContent>
          <w:r w:rsidR="00F5265B">
            <w:t>Compétences</w:t>
          </w:r>
        </w:sdtContent>
      </w:sdt>
    </w:p>
    <w:sdt>
      <w:sdtPr>
        <w:id w:val="264583849"/>
        <w:placeholder>
          <w:docPart w:val="30CC62490CC4384286162F77AB01C738"/>
        </w:placeholder>
        <w:temporary/>
        <w:showingPlcHdr/>
        <w15:appearance w15:val="hidden"/>
      </w:sdtPr>
      <w:sdtEndPr/>
      <w:sdtContent>
        <w:p w14:paraId="4158D697" w14:textId="77777777" w:rsidR="00485106" w:rsidRPr="00F5265B" w:rsidRDefault="00F5265B">
          <w:pPr>
            <w:spacing w:after="180"/>
          </w:pPr>
          <w:r>
            <w:t>Pour commencer immédiatement, appuyez simplement sur le texte d’un espace réservé (tel que celui-ci), puis commencez à taper.</w:t>
          </w:r>
        </w:p>
      </w:sdtContent>
    </w:sdt>
    <w:p w14:paraId="082D23CB" w14:textId="77777777" w:rsidR="00485106" w:rsidRPr="00F5265B" w:rsidRDefault="00EC3646">
      <w:pPr>
        <w:pStyle w:val="Titre1"/>
      </w:pPr>
      <w:sdt>
        <w:sdtPr>
          <w:id w:val="-1150367223"/>
          <w:placeholder>
            <w:docPart w:val="8CB0CDC1CAA41947B0A1F6539F3C7697"/>
          </w:placeholder>
          <w:temporary/>
          <w:showingPlcHdr/>
          <w15:appearance w15:val="hidden"/>
        </w:sdtPr>
        <w:sdtEndPr/>
        <w:sdtContent>
          <w:r w:rsidR="00F5265B">
            <w:t>Formation</w:t>
          </w:r>
        </w:sdtContent>
      </w:sdt>
    </w:p>
    <w:p w14:paraId="46C2DA6B" w14:textId="77777777" w:rsidR="00485106" w:rsidRPr="00F5265B" w:rsidRDefault="00EC3646">
      <w:pPr>
        <w:pStyle w:val="Titre2"/>
      </w:pPr>
      <w:sdt>
        <w:sdtPr>
          <w:id w:val="-1529011685"/>
          <w:placeholder>
            <w:docPart w:val="4F5C8A556AA43044AAA1CED63EB58A04"/>
          </w:placeholder>
          <w:temporary/>
          <w:showingPlcHdr/>
          <w15:appearance w15:val="hidden"/>
        </w:sdtPr>
        <w:sdtEndPr/>
        <w:sdtContent>
          <w:r w:rsidR="00F5265B">
            <w:t>Diplôme | Date d’obtention</w:t>
          </w:r>
        </w:sdtContent>
      </w:sdt>
    </w:p>
    <w:sdt>
      <w:sdtPr>
        <w:id w:val="-1686204593"/>
        <w:placeholder>
          <w:docPart w:val="3491ECF4FAA54B49A7E78A2A212867EB"/>
        </w:placeholder>
        <w:temporary/>
        <w:showingPlcHdr/>
        <w15:appearance w15:val="hidden"/>
      </w:sdtPr>
      <w:sdtEndPr/>
      <w:sdtContent>
        <w:p w14:paraId="3C421323" w14:textId="77777777" w:rsidR="00485106" w:rsidRPr="00F5265B" w:rsidRDefault="00EA0D7E">
          <w:r w:rsidRPr="00EA0D7E">
            <w:rPr>
              <w:noProof/>
            </w:rPr>
            <w:t>Vous pouvez inclure ici un bref récapitulatif des cours suivis ainsi que des distinctions et des mentions obtenues.</w:t>
          </w:r>
        </w:p>
      </w:sdtContent>
    </w:sdt>
    <w:p w14:paraId="4DE4FE81" w14:textId="77777777" w:rsidR="00485106" w:rsidRPr="00F5265B" w:rsidRDefault="00EC3646">
      <w:pPr>
        <w:pStyle w:val="Titre1"/>
      </w:pPr>
      <w:sdt>
        <w:sdtPr>
          <w:id w:val="617349259"/>
          <w:placeholder>
            <w:docPart w:val="4CC389CCE9D4C94498D14404D15F14EC"/>
          </w:placeholder>
          <w:temporary/>
          <w:showingPlcHdr/>
          <w15:appearance w15:val="hidden"/>
        </w:sdtPr>
        <w:sdtEndPr/>
        <w:sdtContent>
          <w:r w:rsidR="00F5265B">
            <w:t>Expérience</w:t>
          </w:r>
        </w:sdtContent>
      </w:sdt>
    </w:p>
    <w:p w14:paraId="65047E11" w14:textId="77777777" w:rsidR="00485106" w:rsidRPr="00F5265B" w:rsidRDefault="00EC3646">
      <w:pPr>
        <w:pStyle w:val="Titre2"/>
      </w:pPr>
      <w:sdt>
        <w:sdtPr>
          <w:id w:val="692349886"/>
          <w:placeholder>
            <w:docPart w:val="A23929EBA3E3DF4888EDCD3C6FC4C54C"/>
          </w:placeholder>
          <w:temporary/>
          <w:showingPlcHdr/>
          <w15:appearance w15:val="hidden"/>
        </w:sdtPr>
        <w:sdtEndPr/>
        <w:sdtContent>
          <w:r w:rsidR="00F5265B">
            <w:t>Nom de l’employeur</w:t>
          </w:r>
        </w:sdtContent>
      </w:sdt>
    </w:p>
    <w:p w14:paraId="78653EE5" w14:textId="77777777" w:rsidR="00485106" w:rsidRPr="00F5265B" w:rsidRDefault="00EC3646">
      <w:pPr>
        <w:pStyle w:val="Titre3"/>
      </w:pPr>
      <w:sdt>
        <w:sdtPr>
          <w:id w:val="-1405223110"/>
          <w:placeholder>
            <w:docPart w:val="919A126964FF3643BCC328CABE593FDC"/>
          </w:placeholder>
          <w:temporary/>
          <w:showingPlcHdr/>
          <w15:appearance w15:val="hidden"/>
        </w:sdtPr>
        <w:sdtEndPr/>
        <w:sdtContent>
          <w:r w:rsidR="00F5265B">
            <w:t>Fonction / Dates</w:t>
          </w:r>
        </w:sdtContent>
      </w:sdt>
    </w:p>
    <w:sdt>
      <w:sdtPr>
        <w:id w:val="1265580678"/>
        <w:placeholder>
          <w:docPart w:val="EB2AE60CC7DB7E42BA3A2C6C7E337F95"/>
        </w:placeholder>
        <w:temporary/>
        <w:showingPlcHdr/>
        <w15:appearance w15:val="hidden"/>
      </w:sdtPr>
      <w:sdtEndPr/>
      <w:sdtContent>
        <w:p w14:paraId="5F2AC689" w14:textId="77777777" w:rsidR="00485106" w:rsidRPr="00F5265B" w:rsidRDefault="00F5265B">
          <w:r>
            <w:t>C’est l’endroit idéal pour exposer un récapitulatif de vos principales responsabilités et de vos réalisations les plus marquantes.</w:t>
          </w:r>
        </w:p>
      </w:sdtContent>
    </w:sdt>
    <w:p w14:paraId="070F4C9D" w14:textId="77777777" w:rsidR="00485106" w:rsidRPr="00F5265B" w:rsidRDefault="00EC3646">
      <w:pPr>
        <w:pStyle w:val="Titre1"/>
      </w:pPr>
      <w:sdt>
        <w:sdtPr>
          <w:id w:val="250401295"/>
          <w:placeholder>
            <w:docPart w:val="F0FCDF6555235F49A23C979758412F3C"/>
          </w:placeholder>
          <w:temporary/>
          <w:showingPlcHdr/>
          <w15:appearance w15:val="hidden"/>
        </w:sdtPr>
        <w:sdtEndPr/>
        <w:sdtContent>
          <w:r w:rsidR="00F5265B">
            <w:t>Récompenses et reconnaissances</w:t>
          </w:r>
        </w:sdtContent>
      </w:sdt>
    </w:p>
    <w:p w14:paraId="70FAEA84" w14:textId="77777777" w:rsidR="00485106" w:rsidRPr="00F5265B" w:rsidRDefault="00EC3646">
      <w:pPr>
        <w:pStyle w:val="Titre2"/>
      </w:pPr>
      <w:sdt>
        <w:sdtPr>
          <w:id w:val="-122928538"/>
          <w:placeholder>
            <w:docPart w:val="32C221B80D0A4549909B14F8D7DFF601"/>
          </w:placeholder>
          <w:temporary/>
          <w:showingPlcHdr/>
          <w15:appearance w15:val="hidden"/>
        </w:sdtPr>
        <w:sdtEndPr/>
        <w:sdtContent>
          <w:r w:rsidR="00F5265B">
            <w:t>Type / Description des récompenses</w:t>
          </w:r>
        </w:sdtContent>
      </w:sdt>
    </w:p>
    <w:p w14:paraId="6503AEBB" w14:textId="77777777" w:rsidR="00485106" w:rsidRDefault="00EC3646">
      <w:sdt>
        <w:sdtPr>
          <w:id w:val="-199016679"/>
          <w:placeholder>
            <w:docPart w:val="DC275C9B85D4EF499C6003CA113D1FED"/>
          </w:placeholder>
          <w:temporary/>
          <w:showingPlcHdr/>
          <w15:appearance w15:val="hidden"/>
        </w:sdtPr>
        <w:sdtEndPr/>
        <w:sdtContent>
          <w:r w:rsidR="00F5265B">
            <w:rPr>
              <w:noProof/>
            </w:rPr>
            <w:t>Vous êtes président d’une association étudiante, d’un syndic de copropriété, ou bénévole au sein d’une association caritative ? Vous avez tout d’un leader. Mettez-le en évidence ici !</w:t>
          </w:r>
        </w:sdtContent>
      </w:sdt>
    </w:p>
    <w:sectPr w:rsidR="00485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B48ED" w14:textId="77777777" w:rsidR="00EC3646" w:rsidRDefault="00EC3646">
      <w:pPr>
        <w:spacing w:after="0" w:line="240" w:lineRule="auto"/>
      </w:pPr>
      <w:r>
        <w:separator/>
      </w:r>
    </w:p>
  </w:endnote>
  <w:endnote w:type="continuationSeparator" w:id="0">
    <w:p w14:paraId="0A3C6274" w14:textId="77777777" w:rsidR="00EC3646" w:rsidRDefault="00EC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C85E2" w14:textId="77777777" w:rsidR="00DD265C" w:rsidRDefault="00DD26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82B15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96AC9" w14:textId="77777777" w:rsidR="00DD265C" w:rsidRDefault="00DD26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99E24" w14:textId="77777777" w:rsidR="00EC3646" w:rsidRDefault="00EC3646">
      <w:pPr>
        <w:spacing w:after="0" w:line="240" w:lineRule="auto"/>
      </w:pPr>
      <w:r>
        <w:separator/>
      </w:r>
    </w:p>
  </w:footnote>
  <w:footnote w:type="continuationSeparator" w:id="0">
    <w:p w14:paraId="57D68954" w14:textId="77777777" w:rsidR="00EC3646" w:rsidRDefault="00EC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808BE" w14:textId="77777777" w:rsidR="00DD265C" w:rsidRDefault="00DD26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C9A53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D26779" wp14:editId="39D82E7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1B99765" id="Group 4" o:spid="_x0000_s1026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0EFF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7AD309" wp14:editId="43FED14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058C319" id="Groupe 5" o:spid="_x0000_s1026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B1"/>
    <w:rsid w:val="00097056"/>
    <w:rsid w:val="00367A4E"/>
    <w:rsid w:val="00485106"/>
    <w:rsid w:val="00DD265C"/>
    <w:rsid w:val="00EA0D7E"/>
    <w:rsid w:val="00EB14B1"/>
    <w:rsid w:val="00EC3646"/>
    <w:rsid w:val="00F5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3A9C2"/>
  <w15:chartTrackingRefBased/>
  <w15:docId w15:val="{57CC3D8D-027A-BE47-9307-2978F9BD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B52AE2-ED5A-2446-A824-00E9F640401F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C9A8B7BCA7E24EABF52EB02FBF54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69E14F-73B7-714A-9B9C-21BF7D2BE707}"/>
      </w:docPartPr>
      <w:docPartBody>
        <w:p w:rsidR="00000000" w:rsidRDefault="00992B14">
          <w:pPr>
            <w:pStyle w:val="6BC9A8B7BCA7E24EABF52EB02FBF543C"/>
          </w:pPr>
          <w:r w:rsidRPr="00EA0D7E">
            <w:t>PRÉNOM</w:t>
          </w:r>
          <w:r>
            <w:br/>
            <w:t>Nom</w:t>
          </w:r>
        </w:p>
      </w:docPartBody>
    </w:docPart>
    <w:docPart>
      <w:docPartPr>
        <w:name w:val="8E7F0CA2DDF40A4694FF14197B8FC5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AFCDC-99E9-6F41-B014-9FFF29C3191A}"/>
      </w:docPartPr>
      <w:docPartBody>
        <w:p w:rsidR="00000000" w:rsidRDefault="00992B14">
          <w:pPr>
            <w:pStyle w:val="8E7F0CA2DDF40A4694FF14197B8FC573"/>
          </w:pPr>
          <w:r>
            <w:t>Adresse | Téléphone | Adresse de messagerie</w:t>
          </w:r>
        </w:p>
      </w:docPartBody>
    </w:docPart>
    <w:docPart>
      <w:docPartPr>
        <w:name w:val="16928438EE80E24DA701D9DE77C217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648CD8-2E92-4A4D-9B9B-C63D17B6D3CC}"/>
      </w:docPartPr>
      <w:docPartBody>
        <w:p w:rsidR="00000000" w:rsidRDefault="00992B14">
          <w:pPr>
            <w:pStyle w:val="16928438EE80E24DA701D9DE77C21727"/>
          </w:pPr>
          <w:r>
            <w:t>Compétences</w:t>
          </w:r>
        </w:p>
      </w:docPartBody>
    </w:docPart>
    <w:docPart>
      <w:docPartPr>
        <w:name w:val="30CC62490CC4384286162F77AB01C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01E61-292D-7044-A7B3-5F669D5706DB}"/>
      </w:docPartPr>
      <w:docPartBody>
        <w:p w:rsidR="00000000" w:rsidRDefault="00992B14">
          <w:pPr>
            <w:pStyle w:val="30CC62490CC4384286162F77AB01C738"/>
          </w:pPr>
          <w:r>
            <w:t>Pour commencer immédiatement, appuyez simplement sur le texte d’un espace réservé (tel que celui-ci), puis commencez à taper.</w:t>
          </w:r>
        </w:p>
      </w:docPartBody>
    </w:docPart>
    <w:docPart>
      <w:docPartPr>
        <w:name w:val="8CB0CDC1CAA41947B0A1F6539F3C76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F4147-26E7-A740-AF92-ED1703965D30}"/>
      </w:docPartPr>
      <w:docPartBody>
        <w:p w:rsidR="00000000" w:rsidRDefault="00992B14">
          <w:pPr>
            <w:pStyle w:val="8CB0CDC1CAA41947B0A1F6539F3C7697"/>
          </w:pPr>
          <w:r>
            <w:t>Formation</w:t>
          </w:r>
        </w:p>
      </w:docPartBody>
    </w:docPart>
    <w:docPart>
      <w:docPartPr>
        <w:name w:val="4F5C8A556AA43044AAA1CED63EB58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C5FCF6-356B-0E45-AD18-A6F523413BC3}"/>
      </w:docPartPr>
      <w:docPartBody>
        <w:p w:rsidR="00000000" w:rsidRDefault="00992B14">
          <w:pPr>
            <w:pStyle w:val="4F5C8A556AA43044AAA1CED63EB58A04"/>
          </w:pPr>
          <w:r>
            <w:t xml:space="preserve">Diplôme | Date </w:t>
          </w:r>
          <w:r>
            <w:t>d’obtention</w:t>
          </w:r>
        </w:p>
      </w:docPartBody>
    </w:docPart>
    <w:docPart>
      <w:docPartPr>
        <w:name w:val="3491ECF4FAA54B49A7E78A2A212867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DD2E44-571D-8F46-85AB-F6D52B70A629}"/>
      </w:docPartPr>
      <w:docPartBody>
        <w:p w:rsidR="00000000" w:rsidRDefault="00992B14">
          <w:pPr>
            <w:pStyle w:val="3491ECF4FAA54B49A7E78A2A212867EB"/>
          </w:pPr>
          <w:r w:rsidRPr="00EA0D7E">
            <w:rPr>
              <w:noProof/>
            </w:rPr>
            <w:t>Vous pouvez inclure ici un bref récapitulatif des cours suivis ainsi que des distinctions et des mentions obtenues.</w:t>
          </w:r>
        </w:p>
      </w:docPartBody>
    </w:docPart>
    <w:docPart>
      <w:docPartPr>
        <w:name w:val="4CC389CCE9D4C94498D14404D15F14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49B3A-8A87-4944-84B2-4D93966C0466}"/>
      </w:docPartPr>
      <w:docPartBody>
        <w:p w:rsidR="00000000" w:rsidRDefault="00992B14">
          <w:pPr>
            <w:pStyle w:val="4CC389CCE9D4C94498D14404D15F14EC"/>
          </w:pPr>
          <w:r>
            <w:t>Expérience</w:t>
          </w:r>
        </w:p>
      </w:docPartBody>
    </w:docPart>
    <w:docPart>
      <w:docPartPr>
        <w:name w:val="A23929EBA3E3DF4888EDCD3C6FC4C5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87C438-8718-C749-BE18-E4600740CE01}"/>
      </w:docPartPr>
      <w:docPartBody>
        <w:p w:rsidR="00000000" w:rsidRDefault="00992B14">
          <w:pPr>
            <w:pStyle w:val="A23929EBA3E3DF4888EDCD3C6FC4C54C"/>
          </w:pPr>
          <w:r>
            <w:t>Nom de l’employeur</w:t>
          </w:r>
        </w:p>
      </w:docPartBody>
    </w:docPart>
    <w:docPart>
      <w:docPartPr>
        <w:name w:val="919A126964FF3643BCC328CABE593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AF469-002F-0849-ACD8-FE3407DE48E1}"/>
      </w:docPartPr>
      <w:docPartBody>
        <w:p w:rsidR="00000000" w:rsidRDefault="00992B14">
          <w:pPr>
            <w:pStyle w:val="919A126964FF3643BCC328CABE593FDC"/>
          </w:pPr>
          <w:r>
            <w:t>Fonction / Dates</w:t>
          </w:r>
        </w:p>
      </w:docPartBody>
    </w:docPart>
    <w:docPart>
      <w:docPartPr>
        <w:name w:val="EB2AE60CC7DB7E42BA3A2C6C7E337F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ECC84-708E-D84E-9EB4-69390BD2731F}"/>
      </w:docPartPr>
      <w:docPartBody>
        <w:p w:rsidR="00000000" w:rsidRDefault="00992B14">
          <w:pPr>
            <w:pStyle w:val="EB2AE60CC7DB7E42BA3A2C6C7E337F95"/>
          </w:pPr>
          <w:r>
            <w:t xml:space="preserve">C’est l’endroit idéal pour exposer un récapitulatif de vos principales </w:t>
          </w:r>
          <w:r>
            <w:t>responsabilités et de vos réalisations les plus marquantes.</w:t>
          </w:r>
        </w:p>
      </w:docPartBody>
    </w:docPart>
    <w:docPart>
      <w:docPartPr>
        <w:name w:val="F0FCDF6555235F49A23C979758412F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FB83E-82D2-AD48-9E94-9BD95B885A6A}"/>
      </w:docPartPr>
      <w:docPartBody>
        <w:p w:rsidR="00000000" w:rsidRDefault="00992B14">
          <w:pPr>
            <w:pStyle w:val="F0FCDF6555235F49A23C979758412F3C"/>
          </w:pPr>
          <w:r>
            <w:t>Récompenses et reconnaissances</w:t>
          </w:r>
        </w:p>
      </w:docPartBody>
    </w:docPart>
    <w:docPart>
      <w:docPartPr>
        <w:name w:val="32C221B80D0A4549909B14F8D7DFF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C71C55-3666-7040-9A5C-6D27E1105D9C}"/>
      </w:docPartPr>
      <w:docPartBody>
        <w:p w:rsidR="00000000" w:rsidRDefault="00992B14">
          <w:pPr>
            <w:pStyle w:val="32C221B80D0A4549909B14F8D7DFF601"/>
          </w:pPr>
          <w:r>
            <w:t>Type / Description des récompenses</w:t>
          </w:r>
        </w:p>
      </w:docPartBody>
    </w:docPart>
    <w:docPart>
      <w:docPartPr>
        <w:name w:val="DC275C9B85D4EF499C6003CA113D1F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207669-5A2F-5A49-A6A5-02051DED9B7A}"/>
      </w:docPartPr>
      <w:docPartBody>
        <w:p w:rsidR="00000000" w:rsidRDefault="00992B14">
          <w:pPr>
            <w:pStyle w:val="DC275C9B85D4EF499C6003CA113D1FED"/>
          </w:pPr>
          <w:r>
            <w:rPr>
              <w:noProof/>
            </w:rPr>
            <w:t>Vous êtes président d’une association étudiante, d’un syndic de copropriété, ou bénévole au sein d’une association caritativ</w:t>
          </w:r>
          <w:r>
            <w:rPr>
              <w:noProof/>
            </w:rPr>
            <w:t>e ? Vous avez tout d’un leader. Mettez-le en évidence ici 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14"/>
    <w:rsid w:val="009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C9A8B7BCA7E24EABF52EB02FBF543C">
    <w:name w:val="6BC9A8B7BCA7E24EABF52EB02FBF543C"/>
  </w:style>
  <w:style w:type="paragraph" w:customStyle="1" w:styleId="8E7F0CA2DDF40A4694FF14197B8FC573">
    <w:name w:val="8E7F0CA2DDF40A4694FF14197B8FC573"/>
  </w:style>
  <w:style w:type="paragraph" w:customStyle="1" w:styleId="16928438EE80E24DA701D9DE77C21727">
    <w:name w:val="16928438EE80E24DA701D9DE77C21727"/>
  </w:style>
  <w:style w:type="paragraph" w:customStyle="1" w:styleId="30CC62490CC4384286162F77AB01C738">
    <w:name w:val="30CC62490CC4384286162F77AB01C738"/>
  </w:style>
  <w:style w:type="paragraph" w:customStyle="1" w:styleId="8CB0CDC1CAA41947B0A1F6539F3C7697">
    <w:name w:val="8CB0CDC1CAA41947B0A1F6539F3C7697"/>
  </w:style>
  <w:style w:type="paragraph" w:customStyle="1" w:styleId="4F5C8A556AA43044AAA1CED63EB58A04">
    <w:name w:val="4F5C8A556AA43044AAA1CED63EB58A04"/>
  </w:style>
  <w:style w:type="paragraph" w:customStyle="1" w:styleId="3491ECF4FAA54B49A7E78A2A212867EB">
    <w:name w:val="3491ECF4FAA54B49A7E78A2A212867EB"/>
  </w:style>
  <w:style w:type="paragraph" w:customStyle="1" w:styleId="4CC389CCE9D4C94498D14404D15F14EC">
    <w:name w:val="4CC389CCE9D4C94498D14404D15F14EC"/>
  </w:style>
  <w:style w:type="paragraph" w:customStyle="1" w:styleId="A23929EBA3E3DF4888EDCD3C6FC4C54C">
    <w:name w:val="A23929EBA3E3DF4888EDCD3C6FC4C54C"/>
  </w:style>
  <w:style w:type="paragraph" w:customStyle="1" w:styleId="919A126964FF3643BCC328CABE593FDC">
    <w:name w:val="919A126964FF3643BCC328CABE593FDC"/>
  </w:style>
  <w:style w:type="paragraph" w:customStyle="1" w:styleId="EB2AE60CC7DB7E42BA3A2C6C7E337F95">
    <w:name w:val="EB2AE60CC7DB7E42BA3A2C6C7E337F95"/>
  </w:style>
  <w:style w:type="paragraph" w:customStyle="1" w:styleId="F0FCDF6555235F49A23C979758412F3C">
    <w:name w:val="F0FCDF6555235F49A23C979758412F3C"/>
  </w:style>
  <w:style w:type="paragraph" w:customStyle="1" w:styleId="32C221B80D0A4549909B14F8D7DFF601">
    <w:name w:val="32C221B80D0A4549909B14F8D7DFF601"/>
  </w:style>
  <w:style w:type="paragraph" w:customStyle="1" w:styleId="DC275C9B85D4EF499C6003CA113D1FED">
    <w:name w:val="DC275C9B85D4EF499C6003CA113D1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{05B52AE2-ED5A-2446-A824-00E9F640401F}tf50002038.dotx</Template>
  <TotalTime>0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patricia jaramillo portilla</dc:creator>
  <cp:keywords/>
  <dc:description/>
  <cp:lastModifiedBy>gloria patricia jaramillo portilla</cp:lastModifiedBy>
  <cp:revision>2</cp:revision>
  <dcterms:created xsi:type="dcterms:W3CDTF">2020-03-03T22:25:00Z</dcterms:created>
  <dcterms:modified xsi:type="dcterms:W3CDTF">2020-03-03T22:25:00Z</dcterms:modified>
</cp:coreProperties>
</file>